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F0" w:rsidRPr="00E01B3C" w:rsidRDefault="00BC503A" w:rsidP="00DE55F0">
      <w:pPr>
        <w:pStyle w:val="Title"/>
      </w:pPr>
      <w:r w:rsidRPr="00E01B3C">
        <w:t xml:space="preserve">Jamaica Andrea </w:t>
      </w:r>
      <w:proofErr w:type="spellStart"/>
      <w:r w:rsidRPr="00E01B3C">
        <w:t>Higoy</w:t>
      </w:r>
      <w:proofErr w:type="spellEnd"/>
    </w:p>
    <w:p w:rsidR="00876065" w:rsidRPr="003A07E8" w:rsidRDefault="00D54025" w:rsidP="003A07E8">
      <w:pPr>
        <w:shd w:val="clear" w:color="auto" w:fill="FFFFFF"/>
        <w:spacing w:line="240" w:lineRule="auto"/>
        <w:outlineLvl w:val="1"/>
        <w:rPr>
          <w:rFonts w:ascii="Helvetica" w:eastAsia="Times New Roman" w:hAnsi="Helvetica" w:cs="Helvetica"/>
          <w:color w:val="3E68A1"/>
          <w:sz w:val="36"/>
          <w:szCs w:val="36"/>
          <w:lang w:eastAsia="en-US"/>
        </w:rPr>
      </w:pPr>
      <w:r>
        <w:rPr>
          <w:rFonts w:ascii="Helvetica" w:eastAsia="Times New Roman" w:hAnsi="Helvetica" w:cs="Helvetica"/>
          <w:color w:val="3E68A1"/>
          <w:sz w:val="36"/>
          <w:szCs w:val="36"/>
          <w:lang w:eastAsia="en-US"/>
        </w:rPr>
        <w:t>Personal Support Worker</w:t>
      </w:r>
      <w:bookmarkStart w:id="0" w:name="_GoBack"/>
      <w:bookmarkEnd w:id="0"/>
    </w:p>
    <w:p w:rsidR="000C5155" w:rsidRDefault="00BC503A">
      <w:pPr>
        <w:pStyle w:val="ContactInfo"/>
      </w:pPr>
      <w:r>
        <w:t>0938-387-5120 </w:t>
      </w:r>
      <w:r w:rsidR="008E1F80">
        <w:t>|</w:t>
      </w:r>
      <w:proofErr w:type="gramStart"/>
      <w:r w:rsidR="008E1F80">
        <w:t>  </w:t>
      </w:r>
      <w:r>
        <w:t>higoyjam77@gmail.com</w:t>
      </w:r>
      <w:proofErr w:type="gramEnd"/>
      <w:r w:rsidR="008E1F80">
        <w:t>  |  </w:t>
      </w:r>
      <w:r>
        <w:t>Caloocan City, 1400. Philippines</w:t>
      </w:r>
    </w:p>
    <w:sdt>
      <w:sdtPr>
        <w:alias w:val="Objective heading:"/>
        <w:tag w:val="Objective heading:"/>
        <w:id w:val="1840115771"/>
        <w:placeholder>
          <w:docPart w:val="B856EF2B112D484C82732C68F6DD3D8D"/>
        </w:placeholder>
        <w:temporary/>
        <w:showingPlcHdr/>
        <w15:appearance w15:val="hidden"/>
      </w:sdtPr>
      <w:sdtEndPr/>
      <w:sdtContent>
        <w:p w:rsidR="000C5155" w:rsidRDefault="00C056DC">
          <w:pPr>
            <w:pStyle w:val="Heading1"/>
          </w:pPr>
          <w:r>
            <w:t>Objective</w:t>
          </w:r>
        </w:p>
      </w:sdtContent>
    </w:sdt>
    <w:p w:rsidR="00E01B3C" w:rsidRDefault="00BC503A" w:rsidP="00546259">
      <w:r>
        <w:t>Caring and Competent Childcare Provider experienced in keeping kids safe while nurturing development with age-appropriate activities. Strong verbal and communication skills, organized nature, and a productive approach to solving problems and managing conflict.</w:t>
      </w:r>
    </w:p>
    <w:p w:rsidR="000C5155" w:rsidRDefault="00645C63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16365E203A724082A1F6AD51F05AD76F"/>
          </w:placeholder>
          <w:temporary/>
          <w:showingPlcHdr/>
          <w15:appearance w15:val="hidden"/>
        </w:sdtPr>
        <w:sdtEndPr/>
        <w:sdtContent>
          <w:r w:rsidR="001764A6"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7776"/>
        <w:gridCol w:w="2304"/>
      </w:tblGrid>
      <w:tr w:rsidR="000C5155" w:rsidTr="0044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1764A6" w:rsidRPr="001764A6" w:rsidRDefault="00546259" w:rsidP="001764A6">
            <w:pPr>
              <w:pStyle w:val="Heading2"/>
              <w:outlineLvl w:val="1"/>
            </w:pPr>
            <w:r>
              <w:t>Psychology, Bachelor of Science</w:t>
            </w:r>
          </w:p>
          <w:p w:rsidR="000C5155" w:rsidRPr="001764A6" w:rsidRDefault="00546259" w:rsidP="00546259">
            <w:pPr>
              <w:rPr>
                <w:b/>
                <w:bCs w:val="0"/>
              </w:rPr>
            </w:pPr>
            <w:r>
              <w:t xml:space="preserve">Our Lady of Fatima University </w:t>
            </w:r>
            <w:proofErr w:type="spellStart"/>
            <w:r>
              <w:t>Lagro</w:t>
            </w:r>
            <w:proofErr w:type="spellEnd"/>
            <w:r>
              <w:t xml:space="preserve"> Campus, Quezon City Philippines</w:t>
            </w:r>
          </w:p>
        </w:tc>
        <w:tc>
          <w:tcPr>
            <w:tcW w:w="2304" w:type="dxa"/>
          </w:tcPr>
          <w:p w:rsidR="000C5155" w:rsidRDefault="00546259" w:rsidP="00546259">
            <w:pPr>
              <w:pStyle w:val="Date"/>
            </w:pPr>
            <w:r>
              <w:t>2015-2017</w:t>
            </w:r>
          </w:p>
        </w:tc>
      </w:tr>
    </w:tbl>
    <w:p w:rsidR="000C5155" w:rsidRDefault="00546259">
      <w:pPr>
        <w:pStyle w:val="Heading1"/>
      </w:pPr>
      <w:r>
        <w:t>Skills</w:t>
      </w:r>
    </w:p>
    <w:p w:rsidR="001764A6" w:rsidRDefault="00546259" w:rsidP="00546259">
      <w:pPr>
        <w:pStyle w:val="ListParagraph"/>
        <w:numPr>
          <w:ilvl w:val="0"/>
          <w:numId w:val="15"/>
        </w:numPr>
      </w:pPr>
      <w:r>
        <w:t>Safety awareness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Child Supervision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Activity Planning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Healthy environments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Child development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Childcare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Organization and Time management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Adaptability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Emotional development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Early Childhood Education</w:t>
      </w:r>
    </w:p>
    <w:p w:rsidR="00546259" w:rsidRDefault="00546259" w:rsidP="00546259">
      <w:pPr>
        <w:pStyle w:val="ListParagraph"/>
        <w:numPr>
          <w:ilvl w:val="0"/>
          <w:numId w:val="15"/>
        </w:numPr>
      </w:pPr>
      <w:r>
        <w:t>Meal planning and preparations</w:t>
      </w:r>
    </w:p>
    <w:p w:rsidR="00546259" w:rsidRDefault="00D93C5D" w:rsidP="00546259">
      <w:pPr>
        <w:pStyle w:val="ListParagraph"/>
        <w:numPr>
          <w:ilvl w:val="0"/>
          <w:numId w:val="15"/>
        </w:numPr>
      </w:pPr>
      <w:r>
        <w:t>Computer proficiency</w:t>
      </w:r>
    </w:p>
    <w:p w:rsidR="00D93C5D" w:rsidRDefault="00D93C5D" w:rsidP="00546259">
      <w:pPr>
        <w:pStyle w:val="ListParagraph"/>
        <w:numPr>
          <w:ilvl w:val="0"/>
          <w:numId w:val="15"/>
        </w:numPr>
      </w:pPr>
      <w:r>
        <w:t>Analytical Skills</w:t>
      </w:r>
    </w:p>
    <w:p w:rsidR="000C5155" w:rsidRDefault="00D93C5D">
      <w:pPr>
        <w:pStyle w:val="Heading1"/>
      </w:pPr>
      <w:r>
        <w:t>Hobby</w:t>
      </w:r>
    </w:p>
    <w:p w:rsidR="005648FD" w:rsidRDefault="00893271" w:rsidP="00893271">
      <w:pPr>
        <w:pStyle w:val="ListParagraph"/>
        <w:numPr>
          <w:ilvl w:val="0"/>
          <w:numId w:val="16"/>
        </w:numPr>
      </w:pPr>
      <w:r w:rsidRPr="00893271">
        <w:t xml:space="preserve">Community service I volunteer at a local community soup kitchen together with my family every time </w:t>
      </w:r>
      <w:r>
        <w:t>they need helps from u</w:t>
      </w:r>
      <w:r w:rsidRPr="00893271">
        <w:t>s to prepare and serve food for the people who experience the calamity.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t>Outdoor activities with my sib</w:t>
      </w:r>
      <w:r>
        <w:t>lings. We usually play badminto</w:t>
      </w:r>
      <w:r w:rsidRPr="00893271">
        <w:t>n outside the house.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t>Cooking and baking with my mother which our bonding time.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lastRenderedPageBreak/>
        <w:t>Exercising and healthcare.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t>Artistic activities such as painting and drawing.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t>Playing some instruments like the ukulele for 7 years with regular practice, including as part of a small band before.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t>Making and listening to music this I can express myself.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t>Studying some foreign languages.</w:t>
      </w:r>
    </w:p>
    <w:p w:rsidR="00893271" w:rsidRDefault="00893271" w:rsidP="00893271">
      <w:pPr>
        <w:pStyle w:val="ListParagraph"/>
        <w:numPr>
          <w:ilvl w:val="0"/>
          <w:numId w:val="16"/>
        </w:numPr>
      </w:pPr>
      <w:r w:rsidRPr="00893271">
        <w:t>Reading stories of the past and history also inspiring stories of life.</w:t>
      </w:r>
    </w:p>
    <w:sectPr w:rsidR="00893271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C63" w:rsidRDefault="00645C63">
      <w:pPr>
        <w:spacing w:line="240" w:lineRule="auto"/>
      </w:pPr>
      <w:r>
        <w:separator/>
      </w:r>
    </w:p>
  </w:endnote>
  <w:endnote w:type="continuationSeparator" w:id="0">
    <w:p w:rsidR="00645C63" w:rsidRDefault="00645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5402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C63" w:rsidRDefault="00645C63">
      <w:pPr>
        <w:spacing w:line="240" w:lineRule="auto"/>
      </w:pPr>
      <w:r>
        <w:separator/>
      </w:r>
    </w:p>
  </w:footnote>
  <w:footnote w:type="continuationSeparator" w:id="0">
    <w:p w:rsidR="00645C63" w:rsidRDefault="00645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E8380B"/>
    <w:multiLevelType w:val="hybridMultilevel"/>
    <w:tmpl w:val="5C4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AF543A"/>
    <w:multiLevelType w:val="hybridMultilevel"/>
    <w:tmpl w:val="E0E8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9D771B"/>
    <w:multiLevelType w:val="hybridMultilevel"/>
    <w:tmpl w:val="303C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3A"/>
    <w:rsid w:val="000425C6"/>
    <w:rsid w:val="00077AE9"/>
    <w:rsid w:val="000C5155"/>
    <w:rsid w:val="000F1DC7"/>
    <w:rsid w:val="001764A6"/>
    <w:rsid w:val="0018068C"/>
    <w:rsid w:val="001F7C1B"/>
    <w:rsid w:val="002F47D4"/>
    <w:rsid w:val="0031000D"/>
    <w:rsid w:val="00337C64"/>
    <w:rsid w:val="003A07E8"/>
    <w:rsid w:val="003E7996"/>
    <w:rsid w:val="003F3B40"/>
    <w:rsid w:val="004459B3"/>
    <w:rsid w:val="00490268"/>
    <w:rsid w:val="004C3892"/>
    <w:rsid w:val="004F36A4"/>
    <w:rsid w:val="00546259"/>
    <w:rsid w:val="005648FD"/>
    <w:rsid w:val="00575F9D"/>
    <w:rsid w:val="005B7925"/>
    <w:rsid w:val="00645C63"/>
    <w:rsid w:val="006B7AD3"/>
    <w:rsid w:val="006D3B8E"/>
    <w:rsid w:val="006E61DE"/>
    <w:rsid w:val="00712145"/>
    <w:rsid w:val="007143C3"/>
    <w:rsid w:val="00726583"/>
    <w:rsid w:val="0073379B"/>
    <w:rsid w:val="007C51D0"/>
    <w:rsid w:val="007C6D48"/>
    <w:rsid w:val="008103EA"/>
    <w:rsid w:val="00876065"/>
    <w:rsid w:val="00893271"/>
    <w:rsid w:val="008B2D0D"/>
    <w:rsid w:val="008D7720"/>
    <w:rsid w:val="008E1F80"/>
    <w:rsid w:val="00971A48"/>
    <w:rsid w:val="009F3D99"/>
    <w:rsid w:val="00B0548E"/>
    <w:rsid w:val="00B06F91"/>
    <w:rsid w:val="00B550F6"/>
    <w:rsid w:val="00BC503A"/>
    <w:rsid w:val="00BD5B36"/>
    <w:rsid w:val="00BE5218"/>
    <w:rsid w:val="00C056DC"/>
    <w:rsid w:val="00C74AEB"/>
    <w:rsid w:val="00C773C5"/>
    <w:rsid w:val="00CB23C5"/>
    <w:rsid w:val="00D136AC"/>
    <w:rsid w:val="00D469F8"/>
    <w:rsid w:val="00D54025"/>
    <w:rsid w:val="00D54540"/>
    <w:rsid w:val="00D55451"/>
    <w:rsid w:val="00D77989"/>
    <w:rsid w:val="00D93C5D"/>
    <w:rsid w:val="00DB7951"/>
    <w:rsid w:val="00DE55F0"/>
    <w:rsid w:val="00E01B3C"/>
    <w:rsid w:val="00E10969"/>
    <w:rsid w:val="00E40F38"/>
    <w:rsid w:val="00EB514D"/>
    <w:rsid w:val="00EE619C"/>
    <w:rsid w:val="00EF0CB5"/>
    <w:rsid w:val="00EF5D7C"/>
    <w:rsid w:val="00F27E80"/>
    <w:rsid w:val="00F7231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339C6-648F-4235-B84D-F60C200A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5%208thgen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6EF2B112D484C82732C68F6DD3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7563C-DE37-4F47-B071-525FFE877F1B}"/>
      </w:docPartPr>
      <w:docPartBody>
        <w:p w:rsidR="00650657" w:rsidRDefault="00A822F2">
          <w:pPr>
            <w:pStyle w:val="B856EF2B112D484C82732C68F6DD3D8D"/>
          </w:pPr>
          <w:r>
            <w:t>Objective</w:t>
          </w:r>
        </w:p>
      </w:docPartBody>
    </w:docPart>
    <w:docPart>
      <w:docPartPr>
        <w:name w:val="16365E203A724082A1F6AD51F05AD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C00D-89C8-4356-8253-7F093169E769}"/>
      </w:docPartPr>
      <w:docPartBody>
        <w:p w:rsidR="00650657" w:rsidRDefault="00A822F2">
          <w:pPr>
            <w:pStyle w:val="16365E203A724082A1F6AD51F05AD76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50"/>
    <w:rsid w:val="001B7018"/>
    <w:rsid w:val="002969AF"/>
    <w:rsid w:val="00501D33"/>
    <w:rsid w:val="005768B3"/>
    <w:rsid w:val="005955E5"/>
    <w:rsid w:val="00626984"/>
    <w:rsid w:val="00650657"/>
    <w:rsid w:val="007B6750"/>
    <w:rsid w:val="00901FC4"/>
    <w:rsid w:val="00A822F2"/>
    <w:rsid w:val="00A859D9"/>
    <w:rsid w:val="00B6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F9D19752E84A04ABBF9211DB8CB24B">
    <w:name w:val="85F9D19752E84A04ABBF9211DB8CB24B"/>
  </w:style>
  <w:style w:type="paragraph" w:customStyle="1" w:styleId="63811EAFDE0341878D6CBC74A79BDBC2">
    <w:name w:val="63811EAFDE0341878D6CBC74A79BDBC2"/>
  </w:style>
  <w:style w:type="paragraph" w:customStyle="1" w:styleId="5FC79ABB5EB9402C8226662DD6C00557">
    <w:name w:val="5FC79ABB5EB9402C8226662DD6C00557"/>
  </w:style>
  <w:style w:type="paragraph" w:customStyle="1" w:styleId="9141FEC93A674814AF6D1BEA023FBC6E">
    <w:name w:val="9141FEC93A674814AF6D1BEA023FBC6E"/>
  </w:style>
  <w:style w:type="paragraph" w:customStyle="1" w:styleId="0F231B7E811945FE8141E1720D0FA2C0">
    <w:name w:val="0F231B7E811945FE8141E1720D0FA2C0"/>
  </w:style>
  <w:style w:type="paragraph" w:customStyle="1" w:styleId="B856EF2B112D484C82732C68F6DD3D8D">
    <w:name w:val="B856EF2B112D484C82732C68F6DD3D8D"/>
  </w:style>
  <w:style w:type="paragraph" w:customStyle="1" w:styleId="699243C920C3403993162A24FA8006AF">
    <w:name w:val="699243C920C3403993162A24FA8006AF"/>
  </w:style>
  <w:style w:type="paragraph" w:customStyle="1" w:styleId="365F0D77D9E84A7081B20C1ABDD346F7">
    <w:name w:val="365F0D77D9E84A7081B20C1ABDD346F7"/>
  </w:style>
  <w:style w:type="paragraph" w:customStyle="1" w:styleId="D340F7BE776746A99FC617C4D75FB8DF">
    <w:name w:val="D340F7BE776746A99FC617C4D75FB8DF"/>
  </w:style>
  <w:style w:type="paragraph" w:customStyle="1" w:styleId="EAD902A8E9044E37A709AAA2B877A859">
    <w:name w:val="EAD902A8E9044E37A709AAA2B877A859"/>
  </w:style>
  <w:style w:type="paragraph" w:customStyle="1" w:styleId="CA677A09534E4D9BB2B3F99161213D20">
    <w:name w:val="CA677A09534E4D9BB2B3F99161213D20"/>
  </w:style>
  <w:style w:type="paragraph" w:customStyle="1" w:styleId="06603E1486224CB49A91A8E2AA433DED">
    <w:name w:val="06603E1486224CB49A91A8E2AA433DED"/>
  </w:style>
  <w:style w:type="paragraph" w:customStyle="1" w:styleId="4DAFD7DDFF7949E099FDE6D98D2C5772">
    <w:name w:val="4DAFD7DDFF7949E099FDE6D98D2C5772"/>
  </w:style>
  <w:style w:type="paragraph" w:customStyle="1" w:styleId="10BE4BDD8DB34E3F9DE13A8645A48043">
    <w:name w:val="10BE4BDD8DB34E3F9DE13A8645A48043"/>
  </w:style>
  <w:style w:type="paragraph" w:customStyle="1" w:styleId="7DE5A89E89C84C46A66591C5F431267A">
    <w:name w:val="7DE5A89E89C84C46A66591C5F431267A"/>
  </w:style>
  <w:style w:type="paragraph" w:customStyle="1" w:styleId="4A046AE481D149E5A6F388CDA069D000">
    <w:name w:val="4A046AE481D149E5A6F388CDA069D000"/>
  </w:style>
  <w:style w:type="paragraph" w:customStyle="1" w:styleId="2761FBC878E84D64BAEA38A50CA99C09">
    <w:name w:val="2761FBC878E84D64BAEA38A50CA99C09"/>
  </w:style>
  <w:style w:type="paragraph" w:customStyle="1" w:styleId="9942D8A2CD6F401AAB7CFD8F09A22050">
    <w:name w:val="9942D8A2CD6F401AAB7CFD8F09A22050"/>
  </w:style>
  <w:style w:type="paragraph" w:customStyle="1" w:styleId="16365E203A724082A1F6AD51F05AD76F">
    <w:name w:val="16365E203A724082A1F6AD51F05AD76F"/>
  </w:style>
  <w:style w:type="paragraph" w:customStyle="1" w:styleId="50F50C6FA2CF4D3AAF5540D22FA75F7C">
    <w:name w:val="50F50C6FA2CF4D3AAF5540D22FA75F7C"/>
  </w:style>
  <w:style w:type="paragraph" w:customStyle="1" w:styleId="C1D7310091F245C3BD0667ED0F4326BF">
    <w:name w:val="C1D7310091F245C3BD0667ED0F4326BF"/>
  </w:style>
  <w:style w:type="paragraph" w:customStyle="1" w:styleId="068E33FA22B5495EB68C9339550108BC">
    <w:name w:val="068E33FA22B5495EB68C9339550108BC"/>
  </w:style>
  <w:style w:type="paragraph" w:customStyle="1" w:styleId="FA0BB3F314CB4ACBA38D8FB5539E41FE">
    <w:name w:val="FA0BB3F314CB4ACBA38D8FB5539E41FE"/>
  </w:style>
  <w:style w:type="paragraph" w:customStyle="1" w:styleId="5CDB04C5085B4D8392BB87AC037A0AFD">
    <w:name w:val="5CDB04C5085B4D8392BB87AC037A0AFD"/>
  </w:style>
  <w:style w:type="paragraph" w:customStyle="1" w:styleId="D88E366E73F149969BEA20785DCC80F0">
    <w:name w:val="D88E366E73F149969BEA20785DCC80F0"/>
  </w:style>
  <w:style w:type="paragraph" w:customStyle="1" w:styleId="C4246A2AC63C4E9DA76873E25F5AB510">
    <w:name w:val="C4246A2AC63C4E9DA76873E25F5AB510"/>
  </w:style>
  <w:style w:type="paragraph" w:customStyle="1" w:styleId="DFC3156D54E140688162B0836FC0BA29">
    <w:name w:val="DFC3156D54E140688162B0836FC0BA29"/>
    <w:rsid w:val="007B6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74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19</cp:revision>
  <dcterms:created xsi:type="dcterms:W3CDTF">2021-09-28T17:39:00Z</dcterms:created>
  <dcterms:modified xsi:type="dcterms:W3CDTF">2021-10-13T19:37:00Z</dcterms:modified>
</cp:coreProperties>
</file>